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AF9" w:rsidRPr="00417D9C" w:rsidRDefault="007E1AF9" w:rsidP="0006264A">
      <w:pPr>
        <w:spacing w:line="167" w:lineRule="auto"/>
        <w:ind w:right="18"/>
        <w:rPr>
          <w:sz w:val="28"/>
          <w:szCs w:val="28"/>
        </w:rPr>
      </w:pPr>
      <w:r w:rsidRPr="00417D9C">
        <w:rPr>
          <w:sz w:val="28"/>
          <w:szCs w:val="28"/>
        </w:rPr>
        <w:t>granted to</w:t>
      </w:r>
    </w:p>
    <w:p w:rsidR="007E1AF9" w:rsidRPr="00417D9C" w:rsidRDefault="007E1AF9">
      <w:pPr>
        <w:spacing w:line="167" w:lineRule="auto"/>
        <w:rPr>
          <w:sz w:val="28"/>
          <w:szCs w:val="28"/>
        </w:rPr>
      </w:pPr>
    </w:p>
    <w:p w:rsidR="007B3E36" w:rsidRDefault="00F85D17">
      <w:pPr>
        <w:spacing w:line="191" w:lineRule="auto"/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&lt;!</w:t>
      </w:r>
      <w:proofErr w:type="spellStart"/>
      <w:r w:rsidR="007B3E36" w:rsidRPr="007B3E36">
        <w:rPr>
          <w:b/>
          <w:bCs/>
          <w:sz w:val="48"/>
          <w:szCs w:val="48"/>
        </w:rPr>
        <w:t>FullName</w:t>
      </w:r>
      <w:proofErr w:type="spellEnd"/>
      <w:proofErr w:type="gramEnd"/>
      <w:r>
        <w:rPr>
          <w:b/>
          <w:bCs/>
          <w:sz w:val="48"/>
          <w:szCs w:val="48"/>
        </w:rPr>
        <w:t>!&gt;</w:t>
      </w:r>
    </w:p>
    <w:p w:rsidR="00705652" w:rsidRPr="00417D9C" w:rsidRDefault="00705652">
      <w:pPr>
        <w:spacing w:line="191" w:lineRule="auto"/>
        <w:rPr>
          <w:sz w:val="28"/>
          <w:szCs w:val="28"/>
        </w:rPr>
      </w:pPr>
    </w:p>
    <w:p w:rsidR="007E1AF9" w:rsidRPr="00417D9C" w:rsidRDefault="007E1AF9">
      <w:pPr>
        <w:spacing w:line="191" w:lineRule="auto"/>
        <w:rPr>
          <w:sz w:val="28"/>
          <w:szCs w:val="28"/>
        </w:rPr>
      </w:pPr>
      <w:r w:rsidRPr="00417D9C">
        <w:rPr>
          <w:sz w:val="28"/>
          <w:szCs w:val="28"/>
        </w:rPr>
        <w:t>effective on the</w:t>
      </w:r>
      <w:r w:rsidR="00011841">
        <w:rPr>
          <w:sz w:val="28"/>
          <w:szCs w:val="28"/>
        </w:rPr>
        <w:t xml:space="preserve"> </w:t>
      </w:r>
      <w:proofErr w:type="gramStart"/>
      <w:r w:rsidR="00F85D17">
        <w:rPr>
          <w:sz w:val="28"/>
          <w:szCs w:val="28"/>
        </w:rPr>
        <w:t>&lt;!</w:t>
      </w:r>
      <w:proofErr w:type="spellStart"/>
      <w:r w:rsidR="00011841" w:rsidRPr="00011841">
        <w:rPr>
          <w:sz w:val="28"/>
          <w:szCs w:val="28"/>
        </w:rPr>
        <w:t>FormalEffectiveDate</w:t>
      </w:r>
      <w:proofErr w:type="spellEnd"/>
      <w:proofErr w:type="gramEnd"/>
      <w:r w:rsidR="00F85D17">
        <w:rPr>
          <w:sz w:val="28"/>
          <w:szCs w:val="28"/>
        </w:rPr>
        <w:t>!&gt;</w:t>
      </w:r>
      <w:r w:rsidRPr="00417D9C">
        <w:rPr>
          <w:sz w:val="28"/>
          <w:szCs w:val="28"/>
        </w:rPr>
        <w:t xml:space="preserve">, for having met the provisions </w:t>
      </w:r>
      <w:r w:rsidR="00904DA2">
        <w:rPr>
          <w:sz w:val="28"/>
          <w:szCs w:val="28"/>
        </w:rPr>
        <w:t>to be declared the most honorable member of our nifty little club.</w:t>
      </w:r>
    </w:p>
    <w:p w:rsidR="007E1AF9" w:rsidRPr="00417D9C" w:rsidRDefault="007E1AF9">
      <w:pPr>
        <w:spacing w:line="191" w:lineRule="auto"/>
        <w:rPr>
          <w:sz w:val="28"/>
          <w:szCs w:val="28"/>
        </w:rPr>
      </w:pPr>
    </w:p>
    <w:p w:rsidR="001E0C68" w:rsidRPr="00904DA2" w:rsidRDefault="00904DA2">
      <w:pPr>
        <w:spacing w:line="191" w:lineRule="auto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gramStart"/>
      <w:r w:rsidR="00F85D17">
        <w:rPr>
          <w:sz w:val="36"/>
          <w:szCs w:val="36"/>
        </w:rPr>
        <w:t>&lt;!</w:t>
      </w:r>
      <w:r>
        <w:rPr>
          <w:sz w:val="36"/>
          <w:szCs w:val="36"/>
        </w:rPr>
        <w:t>Chapter</w:t>
      </w:r>
      <w:proofErr w:type="gramEnd"/>
      <w:r w:rsidR="00F85D17">
        <w:rPr>
          <w:sz w:val="36"/>
          <w:szCs w:val="36"/>
        </w:rPr>
        <w:t>!&gt;</w:t>
      </w:r>
      <w:r>
        <w:rPr>
          <w:sz w:val="36"/>
          <w:szCs w:val="36"/>
        </w:rPr>
        <w:t xml:space="preserve"> chapter of the order of </w:t>
      </w:r>
      <w:r w:rsidR="00F85D17">
        <w:rPr>
          <w:sz w:val="36"/>
          <w:szCs w:val="36"/>
        </w:rPr>
        <w:t>&lt;!</w:t>
      </w:r>
      <w:proofErr w:type="spellStart"/>
      <w:r>
        <w:rPr>
          <w:sz w:val="36"/>
          <w:szCs w:val="36"/>
        </w:rPr>
        <w:t>OrderName</w:t>
      </w:r>
      <w:proofErr w:type="spellEnd"/>
      <w:r w:rsidR="00F85D17">
        <w:rPr>
          <w:sz w:val="36"/>
          <w:szCs w:val="36"/>
        </w:rPr>
        <w:t>!&gt;</w:t>
      </w:r>
      <w:r w:rsidR="009243C8">
        <w:rPr>
          <w:sz w:val="36"/>
          <w:szCs w:val="36"/>
        </w:rPr>
        <w:t xml:space="preserve"> </w:t>
      </w:r>
      <w:r>
        <w:rPr>
          <w:sz w:val="36"/>
          <w:szCs w:val="36"/>
        </w:rPr>
        <w:t>officially recognizes you as a</w:t>
      </w:r>
      <w:r w:rsidR="007522B5">
        <w:rPr>
          <w:sz w:val="36"/>
          <w:szCs w:val="36"/>
        </w:rPr>
        <w:t xml:space="preserve"> </w:t>
      </w:r>
      <w:r w:rsidR="00F85D17">
        <w:rPr>
          <w:sz w:val="36"/>
          <w:szCs w:val="36"/>
        </w:rPr>
        <w:t>&lt;!</w:t>
      </w:r>
      <w:proofErr w:type="spellStart"/>
      <w:r>
        <w:rPr>
          <w:sz w:val="36"/>
          <w:szCs w:val="36"/>
        </w:rPr>
        <w:t>PositionTitle</w:t>
      </w:r>
      <w:proofErr w:type="spellEnd"/>
      <w:r w:rsidR="00F85D17">
        <w:rPr>
          <w:sz w:val="36"/>
          <w:szCs w:val="36"/>
        </w:rPr>
        <w:t>!&gt;</w:t>
      </w:r>
    </w:p>
    <w:p w:rsidR="007E1AF9" w:rsidRPr="00417D9C" w:rsidRDefault="007E1AF9">
      <w:pPr>
        <w:spacing w:line="191" w:lineRule="auto"/>
      </w:pPr>
    </w:p>
    <w:p w:rsidR="007E1AF9" w:rsidRPr="00417D9C" w:rsidRDefault="007E1AF9">
      <w:pPr>
        <w:spacing w:line="190" w:lineRule="auto"/>
        <w:rPr>
          <w:sz w:val="18"/>
          <w:szCs w:val="18"/>
        </w:rPr>
      </w:pPr>
    </w:p>
    <w:p w:rsidR="00625D9A" w:rsidRDefault="00625D9A">
      <w:pPr>
        <w:spacing w:line="190" w:lineRule="auto"/>
        <w:rPr>
          <w:sz w:val="18"/>
          <w:szCs w:val="18"/>
        </w:rPr>
      </w:pPr>
    </w:p>
    <w:p w:rsidR="007E1AF9" w:rsidRPr="00417D9C" w:rsidRDefault="00F85D17">
      <w:pPr>
        <w:spacing w:line="19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&lt;!</w:t>
      </w:r>
      <w:r w:rsidR="00544CEE">
        <w:rPr>
          <w:sz w:val="18"/>
          <w:szCs w:val="18"/>
        </w:rPr>
        <w:t>Chairman</w:t>
      </w:r>
      <w:proofErr w:type="gramEnd"/>
      <w:r>
        <w:rPr>
          <w:sz w:val="18"/>
          <w:szCs w:val="18"/>
        </w:rPr>
        <w:t>!&gt;</w:t>
      </w:r>
    </w:p>
    <w:p w:rsidR="007E1AF9" w:rsidRPr="00417D9C" w:rsidRDefault="007E1AF9">
      <w:pPr>
        <w:spacing w:line="190" w:lineRule="auto"/>
        <w:rPr>
          <w:sz w:val="18"/>
          <w:szCs w:val="18"/>
        </w:rPr>
      </w:pPr>
      <w:r w:rsidRPr="00417D9C">
        <w:rPr>
          <w:sz w:val="18"/>
          <w:szCs w:val="18"/>
        </w:rPr>
        <w:t>Chairman</w:t>
      </w:r>
    </w:p>
    <w:p w:rsidR="007E1AF9" w:rsidRPr="00417D9C" w:rsidRDefault="007E1AF9">
      <w:pPr>
        <w:spacing w:line="190" w:lineRule="auto"/>
        <w:ind w:firstLine="4320"/>
        <w:rPr>
          <w:sz w:val="18"/>
          <w:szCs w:val="18"/>
        </w:rPr>
      </w:pPr>
    </w:p>
    <w:p w:rsidR="007E1AF9" w:rsidRPr="00417D9C" w:rsidRDefault="007E1AF9">
      <w:pPr>
        <w:spacing w:line="190" w:lineRule="auto"/>
        <w:rPr>
          <w:sz w:val="18"/>
          <w:szCs w:val="18"/>
        </w:rPr>
      </w:pPr>
    </w:p>
    <w:p w:rsidR="007E1AF9" w:rsidRPr="00417D9C" w:rsidRDefault="007E1AF9">
      <w:pPr>
        <w:spacing w:line="190" w:lineRule="auto"/>
        <w:rPr>
          <w:sz w:val="18"/>
          <w:szCs w:val="18"/>
        </w:rPr>
      </w:pPr>
    </w:p>
    <w:p w:rsidR="007E1AF9" w:rsidRPr="00417D9C" w:rsidRDefault="007E1AF9">
      <w:pPr>
        <w:spacing w:line="190" w:lineRule="auto"/>
        <w:rPr>
          <w:sz w:val="18"/>
          <w:szCs w:val="18"/>
        </w:rPr>
      </w:pPr>
    </w:p>
    <w:p w:rsidR="007E1AF9" w:rsidRPr="00417D9C" w:rsidRDefault="00F85D17">
      <w:pPr>
        <w:spacing w:line="19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&lt;!</w:t>
      </w:r>
      <w:r w:rsidR="00544CEE">
        <w:rPr>
          <w:sz w:val="18"/>
          <w:szCs w:val="18"/>
        </w:rPr>
        <w:t>Director</w:t>
      </w:r>
      <w:proofErr w:type="gramEnd"/>
      <w:r>
        <w:rPr>
          <w:sz w:val="18"/>
          <w:szCs w:val="18"/>
        </w:rPr>
        <w:t>!&gt;</w:t>
      </w:r>
    </w:p>
    <w:p w:rsidR="007E1AF9" w:rsidRPr="00417D9C" w:rsidRDefault="007E1AF9">
      <w:pPr>
        <w:spacing w:line="190" w:lineRule="auto"/>
        <w:rPr>
          <w:sz w:val="18"/>
          <w:szCs w:val="18"/>
        </w:rPr>
      </w:pPr>
      <w:r w:rsidRPr="00417D9C">
        <w:rPr>
          <w:sz w:val="18"/>
          <w:szCs w:val="18"/>
        </w:rPr>
        <w:t>Director</w:t>
      </w:r>
    </w:p>
    <w:p w:rsidR="007E1AF9" w:rsidRPr="00417D9C" w:rsidRDefault="007E1AF9">
      <w:pPr>
        <w:spacing w:line="190" w:lineRule="auto"/>
        <w:rPr>
          <w:sz w:val="18"/>
          <w:szCs w:val="18"/>
        </w:rPr>
      </w:pPr>
      <w:bookmarkStart w:id="0" w:name="_GoBack"/>
      <w:bookmarkEnd w:id="0"/>
    </w:p>
    <w:p w:rsidR="007B4D30" w:rsidRPr="00417D9C" w:rsidRDefault="007B4D30" w:rsidP="007B4D30">
      <w:pPr>
        <w:spacing w:line="190" w:lineRule="auto"/>
        <w:rPr>
          <w:sz w:val="18"/>
          <w:szCs w:val="18"/>
        </w:rPr>
      </w:pPr>
    </w:p>
    <w:p w:rsidR="007B4D30" w:rsidRDefault="007B4D30">
      <w:pPr>
        <w:spacing w:line="190" w:lineRule="auto"/>
        <w:rPr>
          <w:rFonts w:ascii="Shruti" w:hAnsi="Shruti" w:cs="Shruti"/>
          <w:sz w:val="18"/>
          <w:szCs w:val="18"/>
        </w:rPr>
      </w:pPr>
    </w:p>
    <w:p w:rsidR="001272E5" w:rsidRDefault="001272E5" w:rsidP="00040D79">
      <w:pPr>
        <w:spacing w:line="190" w:lineRule="auto"/>
        <w:rPr>
          <w:rFonts w:ascii="Shruti" w:hAnsi="Shruti" w:cs="Shruti"/>
          <w:sz w:val="18"/>
          <w:szCs w:val="18"/>
        </w:rPr>
      </w:pPr>
    </w:p>
    <w:p w:rsidR="00040D79" w:rsidRDefault="00040D79">
      <w:pPr>
        <w:spacing w:line="190" w:lineRule="auto"/>
        <w:rPr>
          <w:rFonts w:ascii="Shruti" w:hAnsi="Shruti" w:cs="Shruti"/>
          <w:sz w:val="18"/>
          <w:szCs w:val="18"/>
        </w:rPr>
      </w:pPr>
    </w:p>
    <w:sectPr w:rsidR="00040D79" w:rsidSect="00E641B1">
      <w:type w:val="continuous"/>
      <w:pgSz w:w="12240" w:h="15840"/>
      <w:pgMar w:top="6624" w:right="1440" w:bottom="259" w:left="4032" w:header="6624" w:footer="144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B5"/>
    <w:rsid w:val="00006B65"/>
    <w:rsid w:val="00011841"/>
    <w:rsid w:val="00040D79"/>
    <w:rsid w:val="0006264A"/>
    <w:rsid w:val="000D15B8"/>
    <w:rsid w:val="001272E5"/>
    <w:rsid w:val="001633EC"/>
    <w:rsid w:val="001801FE"/>
    <w:rsid w:val="001A439E"/>
    <w:rsid w:val="001B3475"/>
    <w:rsid w:val="001E0C68"/>
    <w:rsid w:val="00293B68"/>
    <w:rsid w:val="002F0699"/>
    <w:rsid w:val="00383A89"/>
    <w:rsid w:val="003A6A8F"/>
    <w:rsid w:val="003F0070"/>
    <w:rsid w:val="003F4D32"/>
    <w:rsid w:val="00407E01"/>
    <w:rsid w:val="00417D9C"/>
    <w:rsid w:val="00431A4E"/>
    <w:rsid w:val="00435D1B"/>
    <w:rsid w:val="00466591"/>
    <w:rsid w:val="0047374C"/>
    <w:rsid w:val="004E60F3"/>
    <w:rsid w:val="004F0C87"/>
    <w:rsid w:val="00504249"/>
    <w:rsid w:val="0050435E"/>
    <w:rsid w:val="00544CEE"/>
    <w:rsid w:val="005471B5"/>
    <w:rsid w:val="0056075E"/>
    <w:rsid w:val="00562349"/>
    <w:rsid w:val="005A31CB"/>
    <w:rsid w:val="005A6972"/>
    <w:rsid w:val="005B04F5"/>
    <w:rsid w:val="00625D9A"/>
    <w:rsid w:val="00664E74"/>
    <w:rsid w:val="00705652"/>
    <w:rsid w:val="007522B5"/>
    <w:rsid w:val="007571DA"/>
    <w:rsid w:val="00774F8A"/>
    <w:rsid w:val="007B3E36"/>
    <w:rsid w:val="007B4D30"/>
    <w:rsid w:val="007E1AF9"/>
    <w:rsid w:val="007F639F"/>
    <w:rsid w:val="008617B2"/>
    <w:rsid w:val="008654CF"/>
    <w:rsid w:val="00893054"/>
    <w:rsid w:val="008A22EC"/>
    <w:rsid w:val="008B3578"/>
    <w:rsid w:val="008E021A"/>
    <w:rsid w:val="00904DA2"/>
    <w:rsid w:val="009243C8"/>
    <w:rsid w:val="009361B8"/>
    <w:rsid w:val="00981113"/>
    <w:rsid w:val="00995EAD"/>
    <w:rsid w:val="00A22C72"/>
    <w:rsid w:val="00A92279"/>
    <w:rsid w:val="00B12DD5"/>
    <w:rsid w:val="00B91FCF"/>
    <w:rsid w:val="00C0020E"/>
    <w:rsid w:val="00C27B9F"/>
    <w:rsid w:val="00C94E39"/>
    <w:rsid w:val="00D0373D"/>
    <w:rsid w:val="00D128E1"/>
    <w:rsid w:val="00DD0CC9"/>
    <w:rsid w:val="00E5153C"/>
    <w:rsid w:val="00E641B1"/>
    <w:rsid w:val="00E7541B"/>
    <w:rsid w:val="00E96F00"/>
    <w:rsid w:val="00EA39BB"/>
    <w:rsid w:val="00EB0777"/>
    <w:rsid w:val="00F0034C"/>
    <w:rsid w:val="00F10270"/>
    <w:rsid w:val="00F608F3"/>
    <w:rsid w:val="00F857AE"/>
    <w:rsid w:val="00F85D17"/>
    <w:rsid w:val="00FC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3C73D"/>
  <w15:docId w15:val="{E423E050-02D6-49E9-9B6A-A0500D60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801F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rsid w:val="00180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lient%20Server%20Applications\OLTSTEST\template\TemplateCertific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TemplateCertificate.dotx</Template>
  <TotalTime>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granted to</vt:lpstr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granted to</dc:title>
  <dc:subject/>
  <dc:creator>Hixon, David</dc:creator>
  <cp:keywords/>
  <dc:description/>
  <cp:lastModifiedBy>Glenn Thimmes</cp:lastModifiedBy>
  <cp:revision>2</cp:revision>
  <cp:lastPrinted>2009-05-27T11:33:00Z</cp:lastPrinted>
  <dcterms:created xsi:type="dcterms:W3CDTF">2016-03-09T13:08:00Z</dcterms:created>
  <dcterms:modified xsi:type="dcterms:W3CDTF">2016-03-09T13:08:00Z</dcterms:modified>
</cp:coreProperties>
</file>